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4C832" w14:textId="09767ACA" w:rsidR="00924F5F" w:rsidRPr="00494DCF" w:rsidRDefault="00C74342" w:rsidP="00401B0B">
      <w:pPr>
        <w:pStyle w:val="Titre"/>
        <w:rPr>
          <w:noProof/>
          <w:lang w:val="fr-FR"/>
        </w:rPr>
      </w:pPr>
      <w:r>
        <w:rPr>
          <w:lang w:val="fr-FR"/>
        </w:rPr>
        <w:t>Les auteurs</w:t>
      </w:r>
    </w:p>
    <w:p w14:paraId="2E71015A" w14:textId="4CBFDD1A" w:rsidR="00924F5F" w:rsidRPr="00C62D79" w:rsidRDefault="007E0E92" w:rsidP="00401B0B">
      <w:pPr>
        <w:pStyle w:val="Titre1"/>
        <w:rPr>
          <w:rFonts w:ascii="Century Gothic" w:hAnsi="Century Gothic"/>
          <w:noProof/>
          <w:szCs w:val="16"/>
          <w:lang w:val="fr-FR"/>
        </w:rPr>
      </w:pPr>
      <w:r>
        <w:rPr>
          <w:lang w:val="fr-FR"/>
        </w:rPr>
        <w:t>TP</w:t>
      </w:r>
      <w:r w:rsidR="00C74342">
        <w:rPr>
          <w:lang w:val="fr-FR"/>
        </w:rPr>
        <w:t>01</w:t>
      </w:r>
      <w:r>
        <w:rPr>
          <w:lang w:val="fr-FR"/>
        </w:rPr>
        <w:t xml:space="preserve"> du </w:t>
      </w:r>
      <w:r w:rsidR="00C74342">
        <w:rPr>
          <w:lang w:val="fr-FR"/>
        </w:rPr>
        <w:t>Module 3</w:t>
      </w:r>
      <w:r w:rsidR="00036EA3" w:rsidRPr="00036EA3">
        <w:rPr>
          <w:lang w:val="fr-FR"/>
        </w:rPr>
        <w:t xml:space="preserve"> - </w:t>
      </w:r>
      <w:r w:rsidR="00C74342">
        <w:rPr>
          <w:lang w:val="fr-FR"/>
        </w:rPr>
        <w:t>Linq</w:t>
      </w:r>
    </w:p>
    <w:p w14:paraId="404DB5B5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C74342" w14:paraId="4E93A745" w14:textId="77777777" w:rsidTr="001B5F2A">
        <w:tc>
          <w:tcPr>
            <w:tcW w:w="9645" w:type="dxa"/>
            <w:shd w:val="clear" w:color="auto" w:fill="F2F2F2" w:themeFill="background1" w:themeFillShade="F2"/>
          </w:tcPr>
          <w:p w14:paraId="0040BCB2" w14:textId="38E74399" w:rsidR="00924F5F" w:rsidRPr="00C62D79" w:rsidRDefault="00924F5F" w:rsidP="00BB4AC7">
            <w:pPr>
              <w:pStyle w:val="TPnormal"/>
            </w:pPr>
            <w:r>
              <w:t xml:space="preserve">Avant de démarrer ce TP, il convient d’avoir </w:t>
            </w:r>
            <w:r w:rsidR="008B220B">
              <w:t xml:space="preserve">suivi les </w:t>
            </w:r>
            <w:r w:rsidR="00BB4AC7">
              <w:t>vidéos</w:t>
            </w:r>
            <w:r w:rsidR="008B220B">
              <w:t xml:space="preserve"> des</w:t>
            </w:r>
            <w:r>
              <w:t xml:space="preserve"> modules </w:t>
            </w:r>
            <w:r w:rsidR="00C74342">
              <w:t>1 à 3</w:t>
            </w:r>
            <w:r w:rsidR="008B220B">
              <w:t xml:space="preserve"> et d’avoir réalisé les TP proposés.</w:t>
            </w:r>
          </w:p>
        </w:tc>
      </w:tr>
    </w:tbl>
    <w:p w14:paraId="1184DB29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B220B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401B0B" w:rsidRDefault="00924F5F" w:rsidP="001B5F2A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8B220B" w14:paraId="4A39EC7F" w14:textId="77777777" w:rsidTr="001B5F2A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67ECE104" w:rsidR="00924F5F" w:rsidRPr="00C62D79" w:rsidRDefault="00C74342" w:rsidP="00BB4AC7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1 à 2</w:t>
            </w:r>
            <w:r w:rsidR="00BB4AC7">
              <w:rPr>
                <w:lang w:val="fr-FR"/>
              </w:rPr>
              <w:t xml:space="preserve"> heures</w:t>
            </w:r>
          </w:p>
        </w:tc>
      </w:tr>
    </w:tbl>
    <w:p w14:paraId="2551FC3B" w14:textId="1A88C9B8" w:rsidR="00036EA3" w:rsidRPr="00C62D79" w:rsidRDefault="003F624F" w:rsidP="00036EA3">
      <w:pPr>
        <w:pStyle w:val="TPTitre"/>
      </w:pPr>
      <w:r>
        <w:t>Objectif</w:t>
      </w:r>
    </w:p>
    <w:p w14:paraId="0F4DD1D5" w14:textId="527C348D" w:rsidR="003F7F69" w:rsidRDefault="00D22EA3" w:rsidP="003F7F69">
      <w:pPr>
        <w:pStyle w:val="TPnormal"/>
      </w:pPr>
      <w:r>
        <w:t>Le but de c</w:t>
      </w:r>
      <w:bookmarkStart w:id="0" w:name="_GoBack"/>
      <w:bookmarkEnd w:id="0"/>
      <w:r w:rsidR="00036EA3">
        <w:t xml:space="preserve">e TP est de </w:t>
      </w:r>
      <w:r w:rsidR="00E57399">
        <w:t>réaliser</w:t>
      </w:r>
      <w:r w:rsidR="00C74342">
        <w:t xml:space="preserve"> différentes statistiques sur un jeu de donnée au moyen de requêtes Linq.</w:t>
      </w:r>
    </w:p>
    <w:p w14:paraId="66173C2B" w14:textId="77777777" w:rsidR="003F624F" w:rsidRPr="00C62D79" w:rsidRDefault="003F624F" w:rsidP="003F624F">
      <w:pPr>
        <w:pStyle w:val="TPTitre"/>
      </w:pPr>
      <w:r>
        <w:t>Énoncé</w:t>
      </w:r>
    </w:p>
    <w:p w14:paraId="6569AF1B" w14:textId="4A9D9299" w:rsidR="00C74342" w:rsidRDefault="000303C1" w:rsidP="00E57399">
      <w:pPr>
        <w:pStyle w:val="TPnormal"/>
        <w:numPr>
          <w:ilvl w:val="0"/>
          <w:numId w:val="30"/>
        </w:numPr>
        <w:spacing w:before="120" w:after="40"/>
        <w:ind w:hanging="357"/>
      </w:pPr>
      <w:r>
        <w:t>Créer</w:t>
      </w:r>
      <w:r w:rsidR="00C74342">
        <w:t xml:space="preserve"> </w:t>
      </w:r>
      <w:r>
        <w:t>un nouveau projet console</w:t>
      </w:r>
      <w:r w:rsidR="00C74342">
        <w:t xml:space="preserve"> et ajouter </w:t>
      </w:r>
      <w:r>
        <w:t xml:space="preserve">au projet </w:t>
      </w:r>
      <w:r w:rsidR="00C74342">
        <w:t xml:space="preserve">les 3 classes contenues dans le dossier </w:t>
      </w:r>
      <w:r w:rsidR="00C74342" w:rsidRPr="00C74342">
        <w:rPr>
          <w:b/>
        </w:rPr>
        <w:t>BO</w:t>
      </w:r>
      <w:r>
        <w:t>.</w:t>
      </w:r>
    </w:p>
    <w:p w14:paraId="5B533773" w14:textId="2C9C4565" w:rsidR="00C74342" w:rsidRDefault="00C74342" w:rsidP="00E57399">
      <w:pPr>
        <w:pStyle w:val="TPnormal"/>
        <w:numPr>
          <w:ilvl w:val="0"/>
          <w:numId w:val="30"/>
        </w:numPr>
        <w:spacing w:before="120" w:after="40"/>
        <w:ind w:hanging="357"/>
      </w:pPr>
      <w:r>
        <w:t xml:space="preserve">Copier le contenu du fichier </w:t>
      </w:r>
      <w:r w:rsidRPr="00C74342">
        <w:rPr>
          <w:b/>
        </w:rPr>
        <w:t>data.cs</w:t>
      </w:r>
      <w:r>
        <w:t xml:space="preserve"> et le coller dans </w:t>
      </w:r>
      <w:r w:rsidR="000303C1">
        <w:t>la</w:t>
      </w:r>
      <w:r>
        <w:t xml:space="preserve"> classe </w:t>
      </w:r>
      <w:r w:rsidRPr="00C74342">
        <w:rPr>
          <w:b/>
        </w:rPr>
        <w:t>Program</w:t>
      </w:r>
      <w:r>
        <w:t>.</w:t>
      </w:r>
    </w:p>
    <w:p w14:paraId="4A46B31B" w14:textId="227DEADA" w:rsidR="00C74342" w:rsidRDefault="00C74342" w:rsidP="00E57399">
      <w:pPr>
        <w:pStyle w:val="TPnormal"/>
        <w:numPr>
          <w:ilvl w:val="0"/>
          <w:numId w:val="30"/>
        </w:numPr>
        <w:spacing w:before="120" w:after="40"/>
        <w:ind w:hanging="357"/>
        <w:jc w:val="left"/>
      </w:pPr>
      <w:r>
        <w:t xml:space="preserve">Appeler la méthode </w:t>
      </w:r>
      <w:r w:rsidRPr="00C74342">
        <w:rPr>
          <w:b/>
        </w:rPr>
        <w:t>InitialiserDatas()</w:t>
      </w:r>
      <w:r>
        <w:t xml:space="preserve"> au début de </w:t>
      </w:r>
      <w:r w:rsidR="000303C1">
        <w:t>la</w:t>
      </w:r>
      <w:r>
        <w:t xml:space="preserve"> méthode </w:t>
      </w:r>
      <w:r w:rsidRPr="00C74342">
        <w:rPr>
          <w:b/>
        </w:rPr>
        <w:t>Main</w:t>
      </w:r>
      <w:r w:rsidR="000303C1">
        <w:t>.</w:t>
      </w:r>
      <w:r w:rsidR="000303C1">
        <w:br/>
        <w:t>V</w:t>
      </w:r>
      <w:r>
        <w:t xml:space="preserve">ous avez maintenant accès à deux collections initialisées, </w:t>
      </w:r>
      <w:r w:rsidRPr="00C74342">
        <w:rPr>
          <w:b/>
        </w:rPr>
        <w:t>ListeAuteurs</w:t>
      </w:r>
      <w:r>
        <w:t xml:space="preserve"> et </w:t>
      </w:r>
      <w:r w:rsidRPr="00C74342">
        <w:rPr>
          <w:b/>
        </w:rPr>
        <w:t>ListeLivres</w:t>
      </w:r>
      <w:r>
        <w:t>.</w:t>
      </w:r>
    </w:p>
    <w:p w14:paraId="35735C7D" w14:textId="6F904EB9" w:rsidR="00C74342" w:rsidRDefault="00C74342" w:rsidP="00E57399">
      <w:pPr>
        <w:pStyle w:val="TPnormal"/>
        <w:numPr>
          <w:ilvl w:val="1"/>
          <w:numId w:val="30"/>
        </w:numPr>
        <w:spacing w:before="120" w:after="40"/>
        <w:ind w:hanging="357"/>
      </w:pPr>
      <w:r>
        <w:t>Afficher la liste des prénoms des auteurs dont le nom commence par "G"</w:t>
      </w:r>
    </w:p>
    <w:p w14:paraId="25AFF27E" w14:textId="10D993FC" w:rsidR="00C74342" w:rsidRDefault="00C74342" w:rsidP="00E57399">
      <w:pPr>
        <w:pStyle w:val="TPnormal"/>
        <w:numPr>
          <w:ilvl w:val="1"/>
          <w:numId w:val="30"/>
        </w:numPr>
        <w:spacing w:before="120" w:after="40"/>
        <w:ind w:hanging="357"/>
      </w:pPr>
      <w:r>
        <w:t>Afficher l’auteur ayant écrit le plus de livres</w:t>
      </w:r>
    </w:p>
    <w:p w14:paraId="69F67F66" w14:textId="6A60CBF9" w:rsidR="00C74342" w:rsidRDefault="00C74342" w:rsidP="00E57399">
      <w:pPr>
        <w:pStyle w:val="TPnormal"/>
        <w:numPr>
          <w:ilvl w:val="1"/>
          <w:numId w:val="30"/>
        </w:numPr>
        <w:spacing w:before="120" w:after="40"/>
        <w:ind w:hanging="357"/>
      </w:pPr>
      <w:r>
        <w:t>Afficher le nombre moyen de pages par livre par auteur</w:t>
      </w:r>
    </w:p>
    <w:p w14:paraId="30824BAA" w14:textId="3B7DCE86" w:rsidR="00C74342" w:rsidRDefault="00C74342" w:rsidP="00E57399">
      <w:pPr>
        <w:pStyle w:val="TPnormal"/>
        <w:numPr>
          <w:ilvl w:val="1"/>
          <w:numId w:val="30"/>
        </w:numPr>
        <w:spacing w:before="120" w:after="40"/>
        <w:ind w:hanging="357"/>
      </w:pPr>
      <w:r>
        <w:t>Afficher le titre du livre avec le plus de pages</w:t>
      </w:r>
    </w:p>
    <w:p w14:paraId="63C05841" w14:textId="0E1BE186" w:rsidR="00C74342" w:rsidRDefault="00126BA2" w:rsidP="00E57399">
      <w:pPr>
        <w:pStyle w:val="TPnormal"/>
        <w:numPr>
          <w:ilvl w:val="1"/>
          <w:numId w:val="30"/>
        </w:numPr>
        <w:spacing w:before="120" w:after="40"/>
        <w:ind w:hanging="357"/>
      </w:pPr>
      <w:r>
        <w:t>Afficher c</w:t>
      </w:r>
      <w:r w:rsidR="00C74342">
        <w:t>ombien ont gagné les auteurs en moyenne</w:t>
      </w:r>
      <w:r>
        <w:t xml:space="preserve"> (moyenne des factures)</w:t>
      </w:r>
    </w:p>
    <w:p w14:paraId="6506A0AF" w14:textId="35A8EDD1" w:rsidR="00C74342" w:rsidRDefault="00C74342" w:rsidP="00E57399">
      <w:pPr>
        <w:pStyle w:val="TPnormal"/>
        <w:numPr>
          <w:ilvl w:val="1"/>
          <w:numId w:val="30"/>
        </w:numPr>
        <w:spacing w:before="120" w:after="40"/>
        <w:ind w:hanging="357"/>
      </w:pPr>
      <w:r>
        <w:t>Afficher les auteurs et la liste de leurs livres</w:t>
      </w:r>
    </w:p>
    <w:p w14:paraId="4A4F4911" w14:textId="2CB83A93" w:rsidR="00C74342" w:rsidRDefault="00C74342" w:rsidP="00E57399">
      <w:pPr>
        <w:pStyle w:val="TPnormal"/>
        <w:numPr>
          <w:ilvl w:val="1"/>
          <w:numId w:val="30"/>
        </w:numPr>
        <w:spacing w:before="120" w:after="40"/>
        <w:ind w:hanging="357"/>
      </w:pPr>
      <w:r>
        <w:t>Afficher les titres de tous les livres triés par ordre alphabétique</w:t>
      </w:r>
    </w:p>
    <w:p w14:paraId="5EB2F5CE" w14:textId="05EB4172" w:rsidR="00C74342" w:rsidRDefault="00C74342" w:rsidP="00E57399">
      <w:pPr>
        <w:pStyle w:val="TPnormal"/>
        <w:numPr>
          <w:ilvl w:val="1"/>
          <w:numId w:val="30"/>
        </w:numPr>
        <w:spacing w:before="120" w:after="40"/>
        <w:ind w:hanging="357"/>
      </w:pPr>
      <w:r>
        <w:t>Afficher la liste des livres dont le nombre de page</w:t>
      </w:r>
      <w:r w:rsidR="000303C1">
        <w:t>s</w:t>
      </w:r>
      <w:r>
        <w:t xml:space="preserve"> est </w:t>
      </w:r>
      <w:r w:rsidR="000303C1">
        <w:t>supérieur</w:t>
      </w:r>
      <w:r>
        <w:t xml:space="preserve"> à la moyenne</w:t>
      </w:r>
    </w:p>
    <w:p w14:paraId="65B1F8FE" w14:textId="1BEB870E" w:rsidR="00AB393E" w:rsidRDefault="00C74342" w:rsidP="00E57399">
      <w:pPr>
        <w:pStyle w:val="TPnormal"/>
        <w:numPr>
          <w:ilvl w:val="1"/>
          <w:numId w:val="30"/>
        </w:numPr>
        <w:spacing w:before="120" w:after="40"/>
        <w:ind w:hanging="357"/>
      </w:pPr>
      <w:r>
        <w:t>Afficher l'auteur ayant écrit le moins de livres</w:t>
      </w:r>
    </w:p>
    <w:p w14:paraId="7395CD5A" w14:textId="77777777" w:rsidR="00263435" w:rsidRDefault="00263435" w:rsidP="00263435">
      <w:pPr>
        <w:pStyle w:val="TPTitre"/>
      </w:pPr>
      <w:r>
        <w:t>Proposition de solution</w:t>
      </w:r>
    </w:p>
    <w:p w14:paraId="3C8ADAC1" w14:textId="2158032F" w:rsidR="4F4E96E9" w:rsidRPr="00C74342" w:rsidRDefault="00263435" w:rsidP="00126BA2">
      <w:pPr>
        <w:pStyle w:val="TPnormal"/>
      </w:pPr>
      <w:r>
        <w:t>Une proposition de solution pour ce TP est placée dans les éléments en téléchargement liés à ce module</w:t>
      </w:r>
      <w:r w:rsidRPr="002020E8">
        <w:t>.</w:t>
      </w:r>
      <w:r>
        <w:t xml:space="preserve"> </w:t>
      </w:r>
    </w:p>
    <w:sectPr w:rsidR="4F4E96E9" w:rsidRPr="00C74342" w:rsidSect="006B3B13">
      <w:headerReference w:type="default" r:id="rId11"/>
      <w:footerReference w:type="default" r:id="rId12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7416EE" w14:textId="77777777" w:rsidR="002A2662" w:rsidRDefault="002A2662" w:rsidP="006C7E58">
      <w:r>
        <w:separator/>
      </w:r>
    </w:p>
  </w:endnote>
  <w:endnote w:type="continuationSeparator" w:id="0">
    <w:p w14:paraId="157416EF" w14:textId="77777777" w:rsidR="002A2662" w:rsidRDefault="002A2662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7C4822" w14:paraId="7ED80D88" w14:textId="77777777" w:rsidTr="00E813B7">
      <w:tc>
        <w:tcPr>
          <w:tcW w:w="2500" w:type="pct"/>
          <w:vAlign w:val="bottom"/>
        </w:tcPr>
        <w:p w14:paraId="5C514B8E" w14:textId="3553FB90" w:rsidR="007C4822" w:rsidRDefault="007C4822" w:rsidP="007C482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22EA3">
            <w:rPr>
              <w:noProof/>
            </w:rPr>
            <w:t>1</w:t>
          </w:r>
          <w:r>
            <w:fldChar w:fldCharType="end"/>
          </w:r>
          <w:r>
            <w:t>/</w:t>
          </w:r>
          <w:r w:rsidR="00737004">
            <w:rPr>
              <w:noProof/>
            </w:rPr>
            <w:fldChar w:fldCharType="begin"/>
          </w:r>
          <w:r w:rsidR="00737004">
            <w:rPr>
              <w:noProof/>
            </w:rPr>
            <w:instrText xml:space="preserve"> NUMPAGES   \* MERGEFORMAT </w:instrText>
          </w:r>
          <w:r w:rsidR="00737004">
            <w:rPr>
              <w:noProof/>
            </w:rPr>
            <w:fldChar w:fldCharType="separate"/>
          </w:r>
          <w:r w:rsidR="00D22EA3">
            <w:rPr>
              <w:noProof/>
            </w:rPr>
            <w:t>1</w:t>
          </w:r>
          <w:r w:rsidR="00737004">
            <w:rPr>
              <w:noProof/>
            </w:rPr>
            <w:fldChar w:fldCharType="end"/>
          </w:r>
        </w:p>
      </w:tc>
      <w:tc>
        <w:tcPr>
          <w:tcW w:w="2500" w:type="pct"/>
        </w:tcPr>
        <w:p w14:paraId="35CC6F56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val="fr-FR" w:eastAsia="fr-FR"/>
            </w:rPr>
            <w:drawing>
              <wp:inline distT="0" distB="0" distL="0" distR="0" wp14:anchorId="40F5484C" wp14:editId="1CE361A1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C4822" w14:paraId="34A99E15" w14:textId="77777777" w:rsidTr="00E813B7">
      <w:tc>
        <w:tcPr>
          <w:tcW w:w="1" w:type="pct"/>
          <w:gridSpan w:val="2"/>
          <w:vAlign w:val="bottom"/>
        </w:tcPr>
        <w:p w14:paraId="418C0BB3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r>
            <w:rPr>
              <w:sz w:val="14"/>
            </w:rPr>
            <w:t>T</w:t>
          </w:r>
          <w:r w:rsidRPr="004B20F7">
            <w:rPr>
              <w:sz w:val="14"/>
            </w:rPr>
            <w:t>ous droits réservés</w:t>
          </w:r>
        </w:p>
      </w:tc>
    </w:tr>
  </w:tbl>
  <w:p w14:paraId="157416F5" w14:textId="67751481" w:rsidR="002A2662" w:rsidRPr="007C4822" w:rsidRDefault="007C4822" w:rsidP="007C4822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7416EC" w14:textId="77777777" w:rsidR="002A2662" w:rsidRDefault="002A2662" w:rsidP="006C7E58">
      <w:r>
        <w:separator/>
      </w:r>
    </w:p>
  </w:footnote>
  <w:footnote w:type="continuationSeparator" w:id="0">
    <w:p w14:paraId="157416ED" w14:textId="77777777" w:rsidR="002A2662" w:rsidRDefault="002A2662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416F0" w14:textId="512CF015" w:rsidR="002A2662" w:rsidRPr="00401B0B" w:rsidRDefault="00C74342" w:rsidP="006C7E58">
    <w:pPr>
      <w:pStyle w:val="En-tte"/>
      <w:jc w:val="right"/>
      <w:rPr>
        <w:color w:val="343642"/>
        <w:sz w:val="22"/>
        <w:lang w:val="fr-FR"/>
      </w:rPr>
    </w:pPr>
    <w:r>
      <w:rPr>
        <w:color w:val="343642"/>
        <w:sz w:val="22"/>
        <w:lang w:val="fr-FR"/>
      </w:rPr>
      <w:t>Développement Web côté serveur avec ASP.NET</w:t>
    </w:r>
  </w:p>
  <w:p w14:paraId="157416F1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F55DF"/>
    <w:multiLevelType w:val="hybridMultilevel"/>
    <w:tmpl w:val="4AAAEC5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CB77E3"/>
    <w:multiLevelType w:val="hybridMultilevel"/>
    <w:tmpl w:val="B59E0A6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7C2C1A"/>
    <w:multiLevelType w:val="hybridMultilevel"/>
    <w:tmpl w:val="6742D5BC"/>
    <w:lvl w:ilvl="0" w:tplc="1FAA1198">
      <w:start w:val="3"/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C55A2A"/>
    <w:multiLevelType w:val="hybridMultilevel"/>
    <w:tmpl w:val="5392795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24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 w15:restartNumberingAfterBreak="0">
    <w:nsid w:val="76C2433E"/>
    <w:multiLevelType w:val="hybridMultilevel"/>
    <w:tmpl w:val="4A4EE958"/>
    <w:lvl w:ilvl="0" w:tplc="BC3AB312">
      <w:start w:val="2"/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9"/>
  </w:num>
  <w:num w:numId="3">
    <w:abstractNumId w:val="5"/>
  </w:num>
  <w:num w:numId="4">
    <w:abstractNumId w:val="13"/>
  </w:num>
  <w:num w:numId="5">
    <w:abstractNumId w:val="8"/>
  </w:num>
  <w:num w:numId="6">
    <w:abstractNumId w:val="24"/>
  </w:num>
  <w:num w:numId="7">
    <w:abstractNumId w:val="15"/>
  </w:num>
  <w:num w:numId="8">
    <w:abstractNumId w:val="0"/>
  </w:num>
  <w:num w:numId="9">
    <w:abstractNumId w:val="19"/>
  </w:num>
  <w:num w:numId="10">
    <w:abstractNumId w:val="12"/>
  </w:num>
  <w:num w:numId="11">
    <w:abstractNumId w:val="1"/>
  </w:num>
  <w:num w:numId="12">
    <w:abstractNumId w:val="21"/>
  </w:num>
  <w:num w:numId="13">
    <w:abstractNumId w:val="11"/>
  </w:num>
  <w:num w:numId="14">
    <w:abstractNumId w:val="10"/>
  </w:num>
  <w:num w:numId="15">
    <w:abstractNumId w:val="23"/>
  </w:num>
  <w:num w:numId="16">
    <w:abstractNumId w:val="3"/>
  </w:num>
  <w:num w:numId="17">
    <w:abstractNumId w:val="22"/>
  </w:num>
  <w:num w:numId="18">
    <w:abstractNumId w:val="7"/>
  </w:num>
  <w:num w:numId="19">
    <w:abstractNumId w:val="25"/>
  </w:num>
  <w:num w:numId="20">
    <w:abstractNumId w:val="4"/>
  </w:num>
  <w:num w:numId="21">
    <w:abstractNumId w:val="2"/>
  </w:num>
  <w:num w:numId="22">
    <w:abstractNumId w:val="14"/>
  </w:num>
  <w:num w:numId="23">
    <w:abstractNumId w:val="27"/>
  </w:num>
  <w:num w:numId="24">
    <w:abstractNumId w:val="18"/>
  </w:num>
  <w:num w:numId="25">
    <w:abstractNumId w:val="9"/>
  </w:num>
  <w:num w:numId="26">
    <w:abstractNumId w:val="26"/>
  </w:num>
  <w:num w:numId="27">
    <w:abstractNumId w:val="17"/>
  </w:num>
  <w:num w:numId="28">
    <w:abstractNumId w:val="20"/>
  </w:num>
  <w:num w:numId="29">
    <w:abstractNumId w:val="6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hyphenationZone w:val="425"/>
  <w:characterSpacingControl w:val="doNotCompress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122A5"/>
    <w:rsid w:val="000303C1"/>
    <w:rsid w:val="00036EA3"/>
    <w:rsid w:val="000417F6"/>
    <w:rsid w:val="000504C9"/>
    <w:rsid w:val="000753A7"/>
    <w:rsid w:val="00097F0B"/>
    <w:rsid w:val="000A1582"/>
    <w:rsid w:val="000D0A8C"/>
    <w:rsid w:val="000E5CCE"/>
    <w:rsid w:val="000F0864"/>
    <w:rsid w:val="000F50AF"/>
    <w:rsid w:val="000F52A7"/>
    <w:rsid w:val="00106804"/>
    <w:rsid w:val="00125DCA"/>
    <w:rsid w:val="00126BA2"/>
    <w:rsid w:val="001348B5"/>
    <w:rsid w:val="00136790"/>
    <w:rsid w:val="00151AA0"/>
    <w:rsid w:val="00180858"/>
    <w:rsid w:val="001A0D7C"/>
    <w:rsid w:val="001B4DA8"/>
    <w:rsid w:val="001C739D"/>
    <w:rsid w:val="001D3BFC"/>
    <w:rsid w:val="001F18FA"/>
    <w:rsid w:val="002020E8"/>
    <w:rsid w:val="0021351E"/>
    <w:rsid w:val="00225D2C"/>
    <w:rsid w:val="002263D9"/>
    <w:rsid w:val="00241941"/>
    <w:rsid w:val="00241BEE"/>
    <w:rsid w:val="00261F4C"/>
    <w:rsid w:val="00263435"/>
    <w:rsid w:val="002676F3"/>
    <w:rsid w:val="00277014"/>
    <w:rsid w:val="00277CDD"/>
    <w:rsid w:val="002835C6"/>
    <w:rsid w:val="00287D81"/>
    <w:rsid w:val="002A2662"/>
    <w:rsid w:val="002A28BA"/>
    <w:rsid w:val="002B04EA"/>
    <w:rsid w:val="002C4936"/>
    <w:rsid w:val="002C5032"/>
    <w:rsid w:val="002D2B64"/>
    <w:rsid w:val="002F78BE"/>
    <w:rsid w:val="00301257"/>
    <w:rsid w:val="003139B8"/>
    <w:rsid w:val="003548A0"/>
    <w:rsid w:val="003709F1"/>
    <w:rsid w:val="00382C06"/>
    <w:rsid w:val="00384614"/>
    <w:rsid w:val="00387206"/>
    <w:rsid w:val="003C6A4C"/>
    <w:rsid w:val="003C6EFC"/>
    <w:rsid w:val="003E676A"/>
    <w:rsid w:val="003F624F"/>
    <w:rsid w:val="003F7F69"/>
    <w:rsid w:val="00401B0B"/>
    <w:rsid w:val="00450C5E"/>
    <w:rsid w:val="00492FCA"/>
    <w:rsid w:val="00494DCF"/>
    <w:rsid w:val="004C2502"/>
    <w:rsid w:val="004F2C2E"/>
    <w:rsid w:val="004F5023"/>
    <w:rsid w:val="005056C3"/>
    <w:rsid w:val="0054112F"/>
    <w:rsid w:val="00544157"/>
    <w:rsid w:val="0057306B"/>
    <w:rsid w:val="005A36E5"/>
    <w:rsid w:val="005C1BB9"/>
    <w:rsid w:val="005C68D3"/>
    <w:rsid w:val="005D1943"/>
    <w:rsid w:val="005E3B89"/>
    <w:rsid w:val="005F2EFB"/>
    <w:rsid w:val="0063306A"/>
    <w:rsid w:val="006367DA"/>
    <w:rsid w:val="006939F9"/>
    <w:rsid w:val="006B3B13"/>
    <w:rsid w:val="006C573C"/>
    <w:rsid w:val="006C7E58"/>
    <w:rsid w:val="007007CE"/>
    <w:rsid w:val="00713863"/>
    <w:rsid w:val="007327B9"/>
    <w:rsid w:val="00737004"/>
    <w:rsid w:val="00743993"/>
    <w:rsid w:val="00764007"/>
    <w:rsid w:val="007910EE"/>
    <w:rsid w:val="007A1C97"/>
    <w:rsid w:val="007A21D7"/>
    <w:rsid w:val="007C301D"/>
    <w:rsid w:val="007C4822"/>
    <w:rsid w:val="007D1155"/>
    <w:rsid w:val="007D2F04"/>
    <w:rsid w:val="007E0E92"/>
    <w:rsid w:val="007E7D3C"/>
    <w:rsid w:val="008065FD"/>
    <w:rsid w:val="008130F1"/>
    <w:rsid w:val="0083499D"/>
    <w:rsid w:val="00845605"/>
    <w:rsid w:val="00863103"/>
    <w:rsid w:val="008672FD"/>
    <w:rsid w:val="00867E02"/>
    <w:rsid w:val="008B220B"/>
    <w:rsid w:val="008C4915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62DE"/>
    <w:rsid w:val="00990B02"/>
    <w:rsid w:val="009C09D3"/>
    <w:rsid w:val="009C2AC3"/>
    <w:rsid w:val="009D1251"/>
    <w:rsid w:val="00A055CF"/>
    <w:rsid w:val="00A361C9"/>
    <w:rsid w:val="00A57920"/>
    <w:rsid w:val="00A93073"/>
    <w:rsid w:val="00A94283"/>
    <w:rsid w:val="00AB393E"/>
    <w:rsid w:val="00B027AA"/>
    <w:rsid w:val="00B04A1E"/>
    <w:rsid w:val="00B1718A"/>
    <w:rsid w:val="00B43E3B"/>
    <w:rsid w:val="00B71A2E"/>
    <w:rsid w:val="00B73331"/>
    <w:rsid w:val="00B75A86"/>
    <w:rsid w:val="00B7614C"/>
    <w:rsid w:val="00B9019B"/>
    <w:rsid w:val="00BA4E30"/>
    <w:rsid w:val="00BB4AC7"/>
    <w:rsid w:val="00BB5E5B"/>
    <w:rsid w:val="00BD5E1A"/>
    <w:rsid w:val="00BF077F"/>
    <w:rsid w:val="00C03D35"/>
    <w:rsid w:val="00C04FDD"/>
    <w:rsid w:val="00C16564"/>
    <w:rsid w:val="00C33697"/>
    <w:rsid w:val="00C41B0B"/>
    <w:rsid w:val="00C62D79"/>
    <w:rsid w:val="00C74342"/>
    <w:rsid w:val="00C87756"/>
    <w:rsid w:val="00CA5C15"/>
    <w:rsid w:val="00CB6767"/>
    <w:rsid w:val="00CC4730"/>
    <w:rsid w:val="00CD6D6E"/>
    <w:rsid w:val="00CE2F19"/>
    <w:rsid w:val="00D14314"/>
    <w:rsid w:val="00D2004D"/>
    <w:rsid w:val="00D22EA3"/>
    <w:rsid w:val="00D31AF1"/>
    <w:rsid w:val="00D43B5B"/>
    <w:rsid w:val="00D85BA4"/>
    <w:rsid w:val="00D909BB"/>
    <w:rsid w:val="00D96678"/>
    <w:rsid w:val="00D96F72"/>
    <w:rsid w:val="00DB3C6A"/>
    <w:rsid w:val="00DB4B72"/>
    <w:rsid w:val="00DC1586"/>
    <w:rsid w:val="00DC5EDB"/>
    <w:rsid w:val="00DD47B3"/>
    <w:rsid w:val="00DE3B45"/>
    <w:rsid w:val="00E01FDD"/>
    <w:rsid w:val="00E127DA"/>
    <w:rsid w:val="00E21556"/>
    <w:rsid w:val="00E246FE"/>
    <w:rsid w:val="00E34680"/>
    <w:rsid w:val="00E36F60"/>
    <w:rsid w:val="00E4477C"/>
    <w:rsid w:val="00E57399"/>
    <w:rsid w:val="00E615EA"/>
    <w:rsid w:val="00E638DF"/>
    <w:rsid w:val="00E7188C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06C97"/>
    <w:rsid w:val="00F120A8"/>
    <w:rsid w:val="00F36C1E"/>
    <w:rsid w:val="00F41ECC"/>
    <w:rsid w:val="00F7597C"/>
    <w:rsid w:val="00F866C1"/>
    <w:rsid w:val="00FB202A"/>
    <w:rsid w:val="00FB27DA"/>
    <w:rsid w:val="00FB4F8B"/>
    <w:rsid w:val="00FD5D6A"/>
    <w:rsid w:val="00FD6044"/>
    <w:rsid w:val="00FE02FA"/>
    <w:rsid w:val="00FF18F4"/>
    <w:rsid w:val="00FF7FF5"/>
    <w:rsid w:val="2617EBF2"/>
    <w:rsid w:val="4F4E9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,"/>
  <w:listSeparator w:val=";"/>
  <w14:docId w14:val="1574161D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068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680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68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68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68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5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4" Type="http://schemas.openxmlformats.org/officeDocument/2006/relationships/theme" Target="theme/theme1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9F5A1C7AD06240B6DA7C5579B436D6" ma:contentTypeVersion="9" ma:contentTypeDescription="Crée un document." ma:contentTypeScope="" ma:versionID="458ffd3b8e4124faf0dc61204fe44830">
  <xsd:schema xmlns:xsd="http://www.w3.org/2001/XMLSchema" xmlns:xs="http://www.w3.org/2001/XMLSchema" xmlns:p="http://schemas.microsoft.com/office/2006/metadata/properties" xmlns:ns2="3d82a14d-e1b4-4214-83de-b553065577f8" targetNamespace="http://schemas.microsoft.com/office/2006/metadata/properties" ma:root="true" ma:fieldsID="f90010118092171baf1dba82651deb97" ns2:_="">
    <xsd:import namespace="3d82a14d-e1b4-4214-83de-b553065577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82a14d-e1b4-4214-83de-b553065577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8513151-72dc-4d20-a25c-0c8180736831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9A7569-4C44-4C0F-A266-092CDFEF5520}"/>
</file>

<file path=customXml/itemProps4.xml><?xml version="1.0" encoding="utf-8"?>
<ds:datastoreItem xmlns:ds="http://schemas.openxmlformats.org/officeDocument/2006/customXml" ds:itemID="{88BA36F4-FEE0-413A-A8B9-5D6706B8B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20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Editions Eni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5</cp:revision>
  <cp:lastPrinted>2016-10-05T13:21:00Z</cp:lastPrinted>
  <dcterms:created xsi:type="dcterms:W3CDTF">2018-09-17T09:27:00Z</dcterms:created>
  <dcterms:modified xsi:type="dcterms:W3CDTF">2018-09-24T13:12:00Z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0x0101009A9F5A1C7AD06240B6DA7C5579B436D6</vt:lpwstr>
  </property>
  <property fmtid="{D5CDD505-2E9C-101B-9397-08002B2CF9AE}" pid="4" name="_dlc_DocIdItemGuid">
    <vt:lpwstr>9c68f1c9-a08e-4640-946d-237ca6a1850b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